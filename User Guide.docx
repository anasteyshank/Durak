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F593A8" w14:textId="77777777" w:rsidR="00D077E9" w:rsidRPr="001A0CE7" w:rsidRDefault="00D077E9" w:rsidP="00D70D02">
      <w:pPr>
        <w:rPr>
          <w:rFonts w:ascii="Helvetica" w:hAnsi="Helvetica"/>
        </w:rPr>
      </w:pPr>
      <w:r w:rsidRPr="001A0CE7">
        <w:rPr>
          <w:rFonts w:ascii="Helvetica" w:hAnsi="Helvetica"/>
          <w:noProof/>
        </w:rPr>
        <w:drawing>
          <wp:anchor distT="0" distB="0" distL="114300" distR="114300" simplePos="0" relativeHeight="251658240" behindDoc="1" locked="0" layoutInCell="1" allowOverlap="1" wp14:anchorId="5C0399FF" wp14:editId="457083C7">
            <wp:simplePos x="0" y="0"/>
            <wp:positionH relativeFrom="column">
              <wp:posOffset>-750570</wp:posOffset>
            </wp:positionH>
            <wp:positionV relativeFrom="page">
              <wp:posOffset>742950</wp:posOffset>
            </wp:positionV>
            <wp:extent cx="7760970" cy="5173980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RPr="001A0CE7" w14:paraId="0F112640" w14:textId="77777777" w:rsidTr="001A0CE7">
        <w:trPr>
          <w:trHeight w:val="28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F2E39A4" w14:textId="54DCABAD" w:rsidR="00D077E9" w:rsidRPr="001A0CE7" w:rsidRDefault="00D077E9" w:rsidP="00D077E9">
            <w:pPr>
              <w:rPr>
                <w:rFonts w:ascii="Helvetica" w:hAnsi="Helvetica"/>
              </w:rPr>
            </w:pPr>
          </w:p>
          <w:p w14:paraId="2B664FD3" w14:textId="315B3DE2" w:rsidR="00D077E9" w:rsidRPr="001A0CE7" w:rsidRDefault="001A0CE7" w:rsidP="00D077E9">
            <w:pPr>
              <w:rPr>
                <w:rFonts w:ascii="Helvetica" w:hAnsi="Helvetica"/>
              </w:rPr>
            </w:pPr>
            <w:r w:rsidRPr="001A0CE7">
              <w:rPr>
                <w:rFonts w:ascii="Helvetica" w:hAnsi="Helvetica"/>
                <w:noProof/>
              </w:rPr>
              <mc:AlternateContent>
                <mc:Choice Requires="wps">
                  <w:drawing>
                    <wp:inline distT="0" distB="0" distL="0" distR="0" wp14:anchorId="1461E391" wp14:editId="5BC9E472">
                      <wp:extent cx="3528695" cy="1219200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3965AA" w14:textId="77777777" w:rsidR="001A0CE7" w:rsidRPr="008F00F5" w:rsidRDefault="001A0CE7" w:rsidP="001A0CE7">
                                  <w:pPr>
                                    <w:pStyle w:val="Title"/>
                                    <w:spacing w:after="0"/>
                                    <w:rPr>
                                      <w:color w:val="008265"/>
                                    </w:rPr>
                                  </w:pPr>
                                  <w:r w:rsidRPr="008F00F5">
                                    <w:rPr>
                                      <w:color w:val="008265"/>
                                    </w:rPr>
                                    <w:t>Durak</w:t>
                                  </w:r>
                                </w:p>
                                <w:p w14:paraId="2EFE13E2" w14:textId="77777777" w:rsidR="001A0CE7" w:rsidRPr="008F00F5" w:rsidRDefault="001A0CE7" w:rsidP="001A0CE7">
                                  <w:pPr>
                                    <w:pStyle w:val="Title"/>
                                    <w:spacing w:after="0"/>
                                    <w:rPr>
                                      <w:color w:val="008265"/>
                                      <w:sz w:val="60"/>
                                      <w:szCs w:val="60"/>
                                    </w:rPr>
                                  </w:pPr>
                                  <w:r w:rsidRPr="008F00F5">
                                    <w:rPr>
                                      <w:color w:val="008265"/>
                                      <w:sz w:val="60"/>
                                      <w:szCs w:val="60"/>
                                    </w:rPr>
                                    <w:t>User Guide</w:t>
                                  </w:r>
                                </w:p>
                                <w:p w14:paraId="644D98DF" w14:textId="77777777" w:rsidR="001A0CE7" w:rsidRPr="00D86945" w:rsidRDefault="001A0CE7" w:rsidP="001A0CE7">
                                  <w:pPr>
                                    <w:pStyle w:val="Title"/>
                                    <w:spacing w:after="0"/>
                                  </w:pPr>
                                </w:p>
                                <w:p w14:paraId="0FEE7FB4" w14:textId="77777777" w:rsidR="001A0CE7" w:rsidRDefault="001A0CE7" w:rsidP="001A0CE7">
                                  <w:pPr>
                                    <w:pStyle w:val="Title"/>
                                    <w:spacing w:after="0"/>
                                  </w:pPr>
                                </w:p>
                                <w:p w14:paraId="4BA5C3F4" w14:textId="77777777" w:rsidR="001A0CE7" w:rsidRPr="00D86945" w:rsidRDefault="001A0CE7" w:rsidP="001A0CE7">
                                  <w:pPr>
                                    <w:pStyle w:val="Title"/>
                                    <w:spacing w:after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461E39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" filled="f" stroked="f" strokeweight=".5pt">
                      <v:textbox>
                        <w:txbxContent>
                          <w:p w14:paraId="423965AA" w14:textId="77777777" w:rsidR="001A0CE7" w:rsidRPr="008F00F5" w:rsidRDefault="001A0CE7" w:rsidP="001A0CE7">
                            <w:pPr>
                              <w:pStyle w:val="Title"/>
                              <w:spacing w:after="0"/>
                              <w:rPr>
                                <w:color w:val="008265"/>
                              </w:rPr>
                            </w:pPr>
                            <w:r w:rsidRPr="008F00F5">
                              <w:rPr>
                                <w:color w:val="008265"/>
                              </w:rPr>
                              <w:t>Durak</w:t>
                            </w:r>
                          </w:p>
                          <w:p w14:paraId="2EFE13E2" w14:textId="77777777" w:rsidR="001A0CE7" w:rsidRPr="008F00F5" w:rsidRDefault="001A0CE7" w:rsidP="001A0CE7">
                            <w:pPr>
                              <w:pStyle w:val="Title"/>
                              <w:spacing w:after="0"/>
                              <w:rPr>
                                <w:color w:val="008265"/>
                                <w:sz w:val="60"/>
                                <w:szCs w:val="60"/>
                              </w:rPr>
                            </w:pPr>
                            <w:r w:rsidRPr="008F00F5">
                              <w:rPr>
                                <w:color w:val="008265"/>
                                <w:sz w:val="60"/>
                                <w:szCs w:val="60"/>
                              </w:rPr>
                              <w:t>User Guide</w:t>
                            </w:r>
                          </w:p>
                          <w:p w14:paraId="644D98DF" w14:textId="77777777" w:rsidR="001A0CE7" w:rsidRPr="00D86945" w:rsidRDefault="001A0CE7" w:rsidP="001A0CE7">
                            <w:pPr>
                              <w:pStyle w:val="Title"/>
                              <w:spacing w:after="0"/>
                            </w:pPr>
                          </w:p>
                          <w:p w14:paraId="0FEE7FB4" w14:textId="77777777" w:rsidR="001A0CE7" w:rsidRDefault="001A0CE7" w:rsidP="001A0CE7">
                            <w:pPr>
                              <w:pStyle w:val="Title"/>
                              <w:spacing w:after="0"/>
                            </w:pPr>
                          </w:p>
                          <w:p w14:paraId="4BA5C3F4" w14:textId="77777777" w:rsidR="001A0CE7" w:rsidRPr="00D86945" w:rsidRDefault="001A0CE7" w:rsidP="001A0CE7">
                            <w:pPr>
                              <w:pStyle w:val="Title"/>
                              <w:spacing w:after="0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D077E9" w:rsidRPr="001A0CE7" w14:paraId="192CC476" w14:textId="77777777" w:rsidTr="00D469CC">
        <w:trPr>
          <w:trHeight w:val="4757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FF51B80" w14:textId="4E061FE0" w:rsidR="00D077E9" w:rsidRPr="001A0CE7" w:rsidRDefault="001A0CE7" w:rsidP="00D077E9">
            <w:pPr>
              <w:rPr>
                <w:rFonts w:ascii="Helvetica" w:hAnsi="Helvetica"/>
                <w:noProof/>
              </w:rPr>
            </w:pPr>
            <w:r w:rsidRPr="001A0CE7">
              <w:rPr>
                <w:rFonts w:ascii="Helvetica" w:hAnsi="Helvetica"/>
                <w:noProof/>
              </w:rPr>
              <mc:AlternateContent>
                <mc:Choice Requires="wps">
                  <w:drawing>
                    <wp:inline distT="0" distB="0" distL="0" distR="0" wp14:anchorId="5C01C42B" wp14:editId="6741ECD9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008265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72198BE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" strokecolor="#008265" strokeweight="3pt">
                      <w10:anchorlock/>
                    </v:line>
                  </w:pict>
                </mc:Fallback>
              </mc:AlternateContent>
            </w:r>
            <w:r w:rsidRPr="001A0CE7">
              <w:rPr>
                <w:rFonts w:ascii="Helvetica" w:hAnsi="Helvetic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1D42DA82" wp14:editId="01024A16">
                      <wp:simplePos x="0" y="0"/>
                      <wp:positionH relativeFrom="column">
                        <wp:posOffset>-205105</wp:posOffset>
                      </wp:positionH>
                      <wp:positionV relativeFrom="page">
                        <wp:posOffset>-2068830</wp:posOffset>
                      </wp:positionV>
                      <wp:extent cx="3938905" cy="8267700"/>
                      <wp:effectExtent l="0" t="0" r="4445" b="0"/>
                      <wp:wrapNone/>
                      <wp:docPr id="3" name="Rectangle 3" descr="white rectangle for text on cov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8905" cy="8267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E48B233" id="Rectangle 3" o:spid="_x0000_s1026" alt="white rectangle for text on cover" style="position:absolute;margin-left:-16.15pt;margin-top:-162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0zo88OAAAAAMAQAADwAA&#10;AAAAAAAAAAAAAAAFBQAAZHJzL2Rvd25yZXYueG1sUEsFBgAAAAAEAAQA8wAAABIGAAAAAA==&#10;" fillcolor="white [3212]" stroked="f" strokeweight="2pt">
                      <w10:wrap anchory="page"/>
                    </v:rect>
                  </w:pict>
                </mc:Fallback>
              </mc:AlternateContent>
            </w:r>
          </w:p>
        </w:tc>
      </w:tr>
      <w:tr w:rsidR="00D077E9" w:rsidRPr="001A0CE7" w14:paraId="604938DE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Helvetica" w:hAnsi="Helvetica"/>
                <w:color w:val="3B3838" w:themeColor="background2" w:themeShade="40"/>
              </w:rPr>
              <w:id w:val="1080870105"/>
              <w:placeholder>
                <w:docPart w:val="E7F42679FDCD49D9A0F4BB380597CCE3"/>
              </w:placeholder>
              <w15:appearance w15:val="hidden"/>
            </w:sdtPr>
            <w:sdtContent>
              <w:p w14:paraId="657996DE" w14:textId="261AC641" w:rsidR="00D077E9" w:rsidRPr="001A0CE7" w:rsidRDefault="00E57378" w:rsidP="00D077E9">
                <w:pPr>
                  <w:rPr>
                    <w:rFonts w:ascii="Helvetica" w:hAnsi="Helvetica"/>
                    <w:color w:val="3B3838" w:themeColor="background2" w:themeShade="40"/>
                  </w:rPr>
                </w:pPr>
                <w:r w:rsidRPr="001A0CE7">
                  <w:rPr>
                    <w:rStyle w:val="SubtitleChar"/>
                    <w:rFonts w:ascii="Helvetica" w:hAnsi="Helvetica"/>
                    <w:b w:val="0"/>
                    <w:color w:val="3B3838" w:themeColor="background2" w:themeShade="40"/>
                  </w:rPr>
                  <w:t>April 17, 2020</w:t>
                </w:r>
              </w:p>
            </w:sdtContent>
          </w:sdt>
          <w:p w14:paraId="049D9EBD" w14:textId="77777777" w:rsidR="00D077E9" w:rsidRPr="001A0CE7" w:rsidRDefault="00D077E9" w:rsidP="00D077E9">
            <w:pPr>
              <w:rPr>
                <w:rFonts w:ascii="Helvetica" w:hAnsi="Helvetica"/>
                <w:noProof/>
                <w:color w:val="3B3838" w:themeColor="background2" w:themeShade="40"/>
                <w:sz w:val="10"/>
                <w:szCs w:val="10"/>
              </w:rPr>
            </w:pPr>
            <w:r w:rsidRPr="001A0CE7">
              <w:rPr>
                <w:rFonts w:ascii="Helvetica" w:hAnsi="Helvetica"/>
                <w:noProof/>
                <w:color w:val="3B3838" w:themeColor="background2" w:themeShade="40"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07B08F49" wp14:editId="0B638B5D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008265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97510BB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" strokecolor="#008265" strokeweight="3pt">
                      <w10:anchorlock/>
                    </v:line>
                  </w:pict>
                </mc:Fallback>
              </mc:AlternateContent>
            </w:r>
          </w:p>
          <w:p w14:paraId="2DDF7534" w14:textId="77777777" w:rsidR="00D077E9" w:rsidRPr="001A0CE7" w:rsidRDefault="00D077E9" w:rsidP="00D077E9">
            <w:pPr>
              <w:rPr>
                <w:rFonts w:ascii="Helvetica" w:hAnsi="Helvetica"/>
                <w:noProof/>
                <w:color w:val="3B3838" w:themeColor="background2" w:themeShade="40"/>
                <w:sz w:val="10"/>
                <w:szCs w:val="10"/>
              </w:rPr>
            </w:pPr>
          </w:p>
          <w:p w14:paraId="70A01CBC" w14:textId="77777777" w:rsidR="00D077E9" w:rsidRPr="001A0CE7" w:rsidRDefault="00D077E9" w:rsidP="00D077E9">
            <w:pPr>
              <w:rPr>
                <w:rFonts w:ascii="Helvetica" w:hAnsi="Helvetica"/>
                <w:noProof/>
                <w:color w:val="3B3838" w:themeColor="background2" w:themeShade="40"/>
                <w:sz w:val="10"/>
                <w:szCs w:val="10"/>
              </w:rPr>
            </w:pPr>
          </w:p>
          <w:sdt>
            <w:sdtPr>
              <w:rPr>
                <w:rFonts w:ascii="Helvetica" w:hAnsi="Helvetica"/>
                <w:color w:val="3B3838" w:themeColor="background2" w:themeShade="40"/>
              </w:rPr>
              <w:id w:val="-1740469667"/>
              <w:placeholder>
                <w:docPart w:val="F3F9BB9491044B1B8841D7248EA3718A"/>
              </w:placeholder>
              <w15:appearance w15:val="hidden"/>
            </w:sdtPr>
            <w:sdtContent>
              <w:p w14:paraId="5DA24C78" w14:textId="77777777" w:rsidR="00E57378" w:rsidRPr="001A0CE7" w:rsidRDefault="00E57378" w:rsidP="00D077E9">
                <w:pPr>
                  <w:rPr>
                    <w:rFonts w:ascii="Helvetica" w:hAnsi="Helvetica"/>
                    <w:color w:val="3B3838" w:themeColor="background2" w:themeShade="40"/>
                  </w:rPr>
                </w:pPr>
                <w:r w:rsidRPr="001A0CE7">
                  <w:rPr>
                    <w:rFonts w:ascii="Helvetica" w:hAnsi="Helvetica"/>
                    <w:color w:val="3B3838" w:themeColor="background2" w:themeShade="40"/>
                  </w:rPr>
                  <w:t>OOP 4200</w:t>
                </w:r>
              </w:p>
              <w:p w14:paraId="497B5820" w14:textId="3E8FC252" w:rsidR="00D077E9" w:rsidRPr="001A0CE7" w:rsidRDefault="00E57378" w:rsidP="00D077E9">
                <w:pPr>
                  <w:rPr>
                    <w:rFonts w:ascii="Helvetica" w:hAnsi="Helvetica"/>
                    <w:color w:val="3B3838" w:themeColor="background2" w:themeShade="40"/>
                  </w:rPr>
                </w:pPr>
                <w:r w:rsidRPr="001A0CE7">
                  <w:rPr>
                    <w:rFonts w:ascii="Helvetica" w:hAnsi="Helvetica"/>
                    <w:color w:val="3B3838" w:themeColor="background2" w:themeShade="40"/>
                  </w:rPr>
                  <w:t>Group 3</w:t>
                </w:r>
              </w:p>
            </w:sdtContent>
          </w:sdt>
          <w:p w14:paraId="1BF098F9" w14:textId="600D07A4" w:rsidR="00D077E9" w:rsidRPr="001A0CE7" w:rsidRDefault="00D077E9" w:rsidP="00D077E9">
            <w:pPr>
              <w:rPr>
                <w:rFonts w:ascii="Helvetica" w:hAnsi="Helvetica"/>
                <w:color w:val="3B3838" w:themeColor="background2" w:themeShade="40"/>
              </w:rPr>
            </w:pPr>
            <w:r w:rsidRPr="001A0CE7">
              <w:rPr>
                <w:rFonts w:ascii="Helvetica" w:hAnsi="Helvetica"/>
                <w:color w:val="3B3838" w:themeColor="background2" w:themeShade="40"/>
              </w:rPr>
              <w:t xml:space="preserve">Authored by: </w:t>
            </w:r>
            <w:sdt>
              <w:sdtPr>
                <w:rPr>
                  <w:rFonts w:ascii="Helvetica" w:hAnsi="Helvetica"/>
                  <w:color w:val="3B3838" w:themeColor="background2" w:themeShade="40"/>
                </w:rPr>
                <w:alias w:val="Your Name"/>
                <w:tag w:val="Your Name"/>
                <w:id w:val="-180584491"/>
                <w:placeholder>
                  <w:docPart w:val="D5B8D98305DB42D2A20A3EE347A8560C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E57378" w:rsidRPr="001A0CE7">
                  <w:rPr>
                    <w:rFonts w:ascii="Helvetica" w:hAnsi="Helvetica"/>
                    <w:color w:val="3B3838" w:themeColor="background2" w:themeShade="40"/>
                  </w:rPr>
                  <w:t>Anastasiia Kononirenko</w:t>
                </w:r>
                <w:r w:rsidR="00E57378" w:rsidRPr="001A0CE7">
                  <w:rPr>
                    <w:rFonts w:ascii="Helvetica" w:hAnsi="Helvetica"/>
                    <w:color w:val="3B3838" w:themeColor="background2" w:themeShade="40"/>
                  </w:rPr>
                  <w:br/>
                  <w:t xml:space="preserve">                         Andrew Rocha</w:t>
                </w:r>
                <w:r w:rsidR="00E57378" w:rsidRPr="001A0CE7">
                  <w:rPr>
                    <w:rFonts w:ascii="Helvetica" w:hAnsi="Helvetica"/>
                    <w:color w:val="3B3838" w:themeColor="background2" w:themeShade="40"/>
                  </w:rPr>
                  <w:br/>
                  <w:t xml:space="preserve">                         Harry Palmer</w:t>
                </w:r>
                <w:r w:rsidR="00E57378" w:rsidRPr="001A0CE7">
                  <w:rPr>
                    <w:rFonts w:ascii="Helvetica" w:hAnsi="Helvetica"/>
                    <w:color w:val="3B3838" w:themeColor="background2" w:themeShade="40"/>
                  </w:rPr>
                  <w:br/>
                  <w:t xml:space="preserve">                         Natan Colavite Dellagiustina</w:t>
                </w:r>
                <w:r w:rsidR="00D469CC" w:rsidRPr="001A0CE7">
                  <w:rPr>
                    <w:rFonts w:ascii="Helvetica" w:hAnsi="Helvetica"/>
                    <w:color w:val="3B3838" w:themeColor="background2" w:themeShade="40"/>
                  </w:rPr>
                  <w:br/>
                </w:r>
                <w:r w:rsidR="00E57378" w:rsidRPr="001A0CE7">
                  <w:rPr>
                    <w:rFonts w:ascii="Helvetica" w:hAnsi="Helvetica"/>
                    <w:color w:val="3B3838" w:themeColor="background2" w:themeShade="40"/>
                  </w:rPr>
                  <w:br/>
                  <w:t>Professor:      Thom MacDonald</w:t>
                </w:r>
              </w:sdtContent>
            </w:sdt>
          </w:p>
          <w:p w14:paraId="782937A9" w14:textId="77777777" w:rsidR="00D077E9" w:rsidRPr="001A0CE7" w:rsidRDefault="00D077E9" w:rsidP="00D077E9">
            <w:pPr>
              <w:rPr>
                <w:rFonts w:ascii="Helvetica" w:hAnsi="Helvetica"/>
                <w:noProof/>
                <w:sz w:val="10"/>
                <w:szCs w:val="10"/>
              </w:rPr>
            </w:pPr>
          </w:p>
        </w:tc>
      </w:tr>
    </w:tbl>
    <w:p w14:paraId="4544A692" w14:textId="77777777" w:rsidR="008F00F5" w:rsidRPr="001A0CE7" w:rsidRDefault="001A0CE7" w:rsidP="008F00F5">
      <w:pPr>
        <w:spacing w:after="200"/>
        <w:jc w:val="center"/>
        <w:rPr>
          <w:rFonts w:ascii="Helvetica" w:hAnsi="Helvetica"/>
        </w:rPr>
      </w:pPr>
      <w:r w:rsidRPr="001A0CE7">
        <w:rPr>
          <w:rFonts w:ascii="Helvetica" w:hAnsi="Helvetica"/>
          <w:noProof/>
        </w:rPr>
        <w:drawing>
          <wp:anchor distT="0" distB="0" distL="114300" distR="114300" simplePos="0" relativeHeight="251661312" behindDoc="0" locked="0" layoutInCell="1" allowOverlap="1" wp14:anchorId="0887CDD0" wp14:editId="2543D09E">
            <wp:simplePos x="0" y="0"/>
            <wp:positionH relativeFrom="column">
              <wp:posOffset>4278630</wp:posOffset>
            </wp:positionH>
            <wp:positionV relativeFrom="paragraph">
              <wp:posOffset>7118985</wp:posOffset>
            </wp:positionV>
            <wp:extent cx="2419350" cy="809625"/>
            <wp:effectExtent l="0" t="0" r="0" b="9525"/>
            <wp:wrapNone/>
            <wp:docPr id="12" name="Graphic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378" w:rsidRPr="001A0CE7">
        <w:rPr>
          <w:rFonts w:ascii="Helvetica" w:hAnsi="Helvetica"/>
          <w:noProof/>
          <w:color w:val="008000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533AD1" wp14:editId="364DA018">
                <wp:simplePos x="0" y="0"/>
                <wp:positionH relativeFrom="column">
                  <wp:posOffset>-746760</wp:posOffset>
                </wp:positionH>
                <wp:positionV relativeFrom="page">
                  <wp:posOffset>5897880</wp:posOffset>
                </wp:positionV>
                <wp:extent cx="7760970" cy="4144010"/>
                <wp:effectExtent l="0" t="0" r="0" b="889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14401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D0957" id="Rectangle 2" o:spid="_x0000_s1026" alt="colored rectangle" style="position:absolute;margin-left:-58.8pt;margin-top:464.4pt;width:611.1pt;height:326.3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" fillcolor="#81b295 [2408]" stroked="f" strokeweight="2pt">
                <w10:wrap anchory="page"/>
              </v:rect>
            </w:pict>
          </mc:Fallback>
        </mc:AlternateContent>
      </w:r>
      <w:r w:rsidR="00D077E9" w:rsidRPr="001A0CE7">
        <w:rPr>
          <w:rFonts w:ascii="Helvetica" w:hAnsi="Helvetica"/>
        </w:rPr>
        <w:br w:type="page"/>
      </w:r>
    </w:p>
    <w:sdt>
      <w:sdtPr>
        <w:id w:val="58272873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082A75" w:themeColor="text2"/>
          <w:sz w:val="28"/>
          <w:szCs w:val="22"/>
        </w:rPr>
      </w:sdtEndPr>
      <w:sdtContent>
        <w:p w14:paraId="592E7FAF" w14:textId="3A3B55F9" w:rsidR="003C293B" w:rsidRPr="003C293B" w:rsidRDefault="003C293B" w:rsidP="003C293B">
          <w:pPr>
            <w:pStyle w:val="TOCHeading"/>
            <w:jc w:val="center"/>
            <w:rPr>
              <w:rFonts w:ascii="Helvetica" w:hAnsi="Helvetica"/>
              <w:color w:val="3B3838" w:themeColor="background2" w:themeShade="40"/>
            </w:rPr>
          </w:pPr>
          <w:r w:rsidRPr="003C293B">
            <w:rPr>
              <w:rFonts w:ascii="Helvetica" w:hAnsi="Helvetica"/>
              <w:color w:val="3B3838" w:themeColor="background2" w:themeShade="40"/>
            </w:rPr>
            <w:t>Table of Contents</w:t>
          </w:r>
        </w:p>
        <w:p w14:paraId="5AE5C26B" w14:textId="73EF7689" w:rsidR="00285E6A" w:rsidRDefault="003C293B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CA" w:eastAsia="en-CA"/>
            </w:rPr>
          </w:pPr>
          <w:r w:rsidRPr="003C293B">
            <w:rPr>
              <w:rFonts w:ascii="Helvetica" w:hAnsi="Helvetica"/>
              <w:color w:val="3B3838" w:themeColor="background2" w:themeShade="40"/>
            </w:rPr>
            <w:fldChar w:fldCharType="begin"/>
          </w:r>
          <w:r w:rsidRPr="003C293B">
            <w:rPr>
              <w:rFonts w:ascii="Helvetica" w:hAnsi="Helvetica"/>
              <w:color w:val="3B3838" w:themeColor="background2" w:themeShade="40"/>
            </w:rPr>
            <w:instrText xml:space="preserve"> TOC \o "1-3" \h \z \u </w:instrText>
          </w:r>
          <w:r w:rsidRPr="003C293B">
            <w:rPr>
              <w:rFonts w:ascii="Helvetica" w:hAnsi="Helvetica"/>
              <w:color w:val="3B3838" w:themeColor="background2" w:themeShade="40"/>
            </w:rPr>
            <w:fldChar w:fldCharType="separate"/>
          </w:r>
          <w:hyperlink w:anchor="_Toc37458890" w:history="1">
            <w:r w:rsidR="00285E6A" w:rsidRPr="00E60FCF">
              <w:rPr>
                <w:rStyle w:val="Hyperlink"/>
                <w:rFonts w:ascii="Helvetica" w:hAnsi="Helvetica"/>
                <w:noProof/>
                <w:color w:val="0C2434" w:themeColor="hyperlink" w:themeShade="40"/>
              </w:rPr>
              <w:t>What is Durak?</w:t>
            </w:r>
            <w:r w:rsidR="00285E6A">
              <w:rPr>
                <w:noProof/>
                <w:webHidden/>
              </w:rPr>
              <w:tab/>
            </w:r>
            <w:r w:rsidR="00285E6A">
              <w:rPr>
                <w:noProof/>
                <w:webHidden/>
              </w:rPr>
              <w:fldChar w:fldCharType="begin"/>
            </w:r>
            <w:r w:rsidR="00285E6A">
              <w:rPr>
                <w:noProof/>
                <w:webHidden/>
              </w:rPr>
              <w:instrText xml:space="preserve"> PAGEREF _Toc37458890 \h </w:instrText>
            </w:r>
            <w:r w:rsidR="00285E6A">
              <w:rPr>
                <w:noProof/>
                <w:webHidden/>
              </w:rPr>
            </w:r>
            <w:r w:rsidR="00285E6A">
              <w:rPr>
                <w:noProof/>
                <w:webHidden/>
              </w:rPr>
              <w:fldChar w:fldCharType="separate"/>
            </w:r>
            <w:r w:rsidR="00285E6A">
              <w:rPr>
                <w:noProof/>
                <w:webHidden/>
              </w:rPr>
              <w:t>3</w:t>
            </w:r>
            <w:r w:rsidR="00285E6A">
              <w:rPr>
                <w:noProof/>
                <w:webHidden/>
              </w:rPr>
              <w:fldChar w:fldCharType="end"/>
            </w:r>
          </w:hyperlink>
        </w:p>
        <w:p w14:paraId="3B605ECF" w14:textId="649B7C1C" w:rsidR="00285E6A" w:rsidRDefault="00285E6A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CA" w:eastAsia="en-CA"/>
            </w:rPr>
          </w:pPr>
          <w:hyperlink w:anchor="_Toc37458891" w:history="1">
            <w:r w:rsidRPr="00E60FCF">
              <w:rPr>
                <w:rStyle w:val="Hyperlink"/>
                <w:rFonts w:ascii="Helvetica" w:hAnsi="Helvetica"/>
                <w:noProof/>
                <w:color w:val="0C2434" w:themeColor="hyperlink" w:themeShade="40"/>
              </w:rPr>
              <w:t>How to play Durak?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_Toc37458891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2002A" w14:textId="2C9FFEBB" w:rsidR="00285E6A" w:rsidRDefault="00285E6A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CA" w:eastAsia="en-CA"/>
            </w:rPr>
          </w:pPr>
          <w:hyperlink w:anchor="_Toc37458892" w:history="1">
            <w:r w:rsidRPr="00E60FCF">
              <w:rPr>
                <w:rStyle w:val="Hyperlink"/>
                <w:rFonts w:ascii="Helvetica" w:hAnsi="Helvetica"/>
                <w:noProof/>
                <w:color w:val="0C2434" w:themeColor="hyperlink" w:themeShade="40"/>
              </w:rPr>
              <w:t>The Game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_Toc37458892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D4AB6" w14:textId="795EE734" w:rsidR="00285E6A" w:rsidRDefault="00285E6A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CA" w:eastAsia="en-CA"/>
            </w:rPr>
          </w:pPr>
          <w:hyperlink w:anchor="_Toc37458893" w:history="1">
            <w:r w:rsidRPr="00E60FCF">
              <w:rPr>
                <w:rStyle w:val="Hyperlink"/>
                <w:rFonts w:ascii="Helvetica" w:hAnsi="Helvetica"/>
                <w:noProof/>
                <w:color w:val="0C2434" w:themeColor="hyperlink" w:themeShade="40"/>
              </w:rPr>
              <w:t>The First Gamestart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_Toc37458893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800E9" w14:textId="6FFE1C18" w:rsidR="00285E6A" w:rsidRDefault="00285E6A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CA" w:eastAsia="en-CA"/>
            </w:rPr>
          </w:pPr>
          <w:hyperlink w:anchor="_Toc37458894" w:history="1">
            <w:r w:rsidRPr="00E60FCF">
              <w:rPr>
                <w:rStyle w:val="Hyperlink"/>
                <w:rFonts w:ascii="Helvetica" w:hAnsi="Helvetica"/>
                <w:noProof/>
                <w:color w:val="0C2434" w:themeColor="hyperlink" w:themeShade="40"/>
              </w:rPr>
              <w:t>Defend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_Toc37458894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7A77D" w14:textId="56D58F60" w:rsidR="00285E6A" w:rsidRDefault="00285E6A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CA" w:eastAsia="en-CA"/>
            </w:rPr>
          </w:pPr>
          <w:hyperlink w:anchor="_Toc37458895" w:history="1">
            <w:r w:rsidRPr="00E60FCF">
              <w:rPr>
                <w:rStyle w:val="Hyperlink"/>
                <w:rFonts w:ascii="Helvetica" w:hAnsi="Helvetica"/>
                <w:noProof/>
                <w:color w:val="0C2434" w:themeColor="hyperlink" w:themeShade="40"/>
              </w:rPr>
              <w:t>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_Toc37458895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2CC5" w14:textId="7481053E" w:rsidR="00285E6A" w:rsidRDefault="00285E6A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CA" w:eastAsia="en-CA"/>
            </w:rPr>
          </w:pPr>
          <w:hyperlink w:anchor="_Toc37458896" w:history="1">
            <w:r w:rsidRPr="00E60FCF">
              <w:rPr>
                <w:rStyle w:val="Hyperlink"/>
                <w:rFonts w:ascii="Helvetica" w:hAnsi="Helvetica"/>
                <w:noProof/>
                <w:color w:val="0C2434" w:themeColor="hyperlink" w:themeShade="40"/>
              </w:rPr>
              <w:t>End of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_Toc37458896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551C3" w14:textId="6FAF4A8B" w:rsidR="003C293B" w:rsidRDefault="003C293B">
          <w:r w:rsidRPr="003C293B">
            <w:rPr>
              <w:rFonts w:ascii="Helvetica" w:hAnsi="Helvetica"/>
              <w:bCs/>
              <w:noProof/>
              <w:color w:val="3B3838" w:themeColor="background2" w:themeShade="40"/>
            </w:rPr>
            <w:fldChar w:fldCharType="end"/>
          </w:r>
        </w:p>
      </w:sdtContent>
    </w:sdt>
    <w:p w14:paraId="74177AD5" w14:textId="21966141" w:rsidR="00D077E9" w:rsidRDefault="00D077E9" w:rsidP="008F00F5">
      <w:pPr>
        <w:spacing w:after="200"/>
        <w:jc w:val="center"/>
        <w:rPr>
          <w:rFonts w:ascii="Helvetica" w:hAnsi="Helvetica"/>
        </w:rPr>
      </w:pPr>
    </w:p>
    <w:p w14:paraId="211DCB9D" w14:textId="0F190714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4E3130DA" w14:textId="502C09F0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448627DC" w14:textId="69B3FD6F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390E7559" w14:textId="7AB8B1FE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1A91553C" w14:textId="547FB14B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41C16390" w14:textId="33155292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540D7AE9" w14:textId="24312E9D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0DD5FB14" w14:textId="650DF106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62E46D50" w14:textId="704272BF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4038FDAD" w14:textId="6568AC17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7B9ECAD0" w14:textId="15D79350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0A3B2062" w14:textId="19560B8C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1505B954" w14:textId="17A3793A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756E51E7" w14:textId="2448EEB9" w:rsidR="003F7E0A" w:rsidRDefault="003F7E0A" w:rsidP="008F00F5">
      <w:pPr>
        <w:spacing w:after="200"/>
        <w:jc w:val="center"/>
        <w:rPr>
          <w:rFonts w:ascii="Helvetica" w:hAnsi="Helvetica"/>
        </w:rPr>
      </w:pPr>
    </w:p>
    <w:p w14:paraId="45BC2259" w14:textId="5D7E86DF" w:rsidR="003F7E0A" w:rsidRDefault="003F7E0A" w:rsidP="008B13C3">
      <w:pPr>
        <w:spacing w:after="200"/>
        <w:rPr>
          <w:rFonts w:ascii="Helvetica" w:hAnsi="Helvetica"/>
        </w:rPr>
      </w:pPr>
    </w:p>
    <w:p w14:paraId="5A091158" w14:textId="26CAF019" w:rsidR="003F7E0A" w:rsidRPr="003C293B" w:rsidRDefault="003F7E0A" w:rsidP="00285E6A">
      <w:pPr>
        <w:pStyle w:val="Heading1"/>
        <w:spacing w:line="360" w:lineRule="auto"/>
        <w:jc w:val="center"/>
        <w:rPr>
          <w:rFonts w:ascii="Helvetica" w:hAnsi="Helvetica"/>
          <w:color w:val="3B3838" w:themeColor="background2" w:themeShade="40"/>
          <w:sz w:val="28"/>
          <w:szCs w:val="28"/>
        </w:rPr>
      </w:pPr>
      <w:bookmarkStart w:id="0" w:name="_Toc37458890"/>
      <w:r w:rsidRPr="003C293B">
        <w:rPr>
          <w:rFonts w:ascii="Helvetica" w:hAnsi="Helvetica"/>
          <w:color w:val="3B3838" w:themeColor="background2" w:themeShade="40"/>
          <w:sz w:val="28"/>
          <w:szCs w:val="28"/>
        </w:rPr>
        <w:lastRenderedPageBreak/>
        <w:t>What is Durak?</w:t>
      </w:r>
      <w:bookmarkEnd w:id="0"/>
    </w:p>
    <w:p w14:paraId="325DA2B7" w14:textId="719105AF" w:rsidR="00B40DBC" w:rsidRDefault="00B40DBC" w:rsidP="00285E6A">
      <w:pPr>
        <w:pStyle w:val="Content"/>
        <w:spacing w:line="360" w:lineRule="auto"/>
        <w:ind w:firstLine="720"/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Durak (Russian</w:t>
      </w:r>
      <w:r w:rsidRPr="00B40DBC">
        <w:rPr>
          <w:rFonts w:ascii="Helvetica" w:hAnsi="Helvetica"/>
          <w:color w:val="3B3838" w:themeColor="background2" w:themeShade="40"/>
          <w:sz w:val="24"/>
          <w:szCs w:val="24"/>
        </w:rPr>
        <w:t xml:space="preserve">: </w:t>
      </w:r>
      <w:r w:rsidRPr="00B40DBC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>дурак</w:t>
      </w:r>
      <w:r w:rsidRPr="00B40DBC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 xml:space="preserve">) </w:t>
      </w:r>
      <w:r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>is a popular Russian game</w:t>
      </w:r>
      <w:r w:rsidR="008E6450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 xml:space="preserve"> that is played</w:t>
      </w:r>
      <w:r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 xml:space="preserve"> in a lot of post-Soviet countries. “Durak” is a Russian word for a fool</w:t>
      </w:r>
      <w:r w:rsidR="008E6450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>.</w:t>
      </w:r>
      <w:r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 xml:space="preserve"> </w:t>
      </w:r>
      <w:r w:rsidR="008E6450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>I</w:t>
      </w:r>
      <w:r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>n this game</w:t>
      </w:r>
      <w:r w:rsidR="008E6450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>,</w:t>
      </w:r>
      <w:r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 xml:space="preserve"> the fool is the loser or a player who is left with cards at the end of the game. </w:t>
      </w:r>
    </w:p>
    <w:p w14:paraId="27B5567D" w14:textId="72C3C5D6" w:rsidR="00E67AFA" w:rsidRDefault="001C6715" w:rsidP="00285E6A">
      <w:pPr>
        <w:pStyle w:val="Content"/>
        <w:spacing w:line="360" w:lineRule="auto"/>
        <w:ind w:firstLine="720"/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</w:pPr>
      <w:r w:rsidRPr="001C6715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 xml:space="preserve">There are different types of Durak; the most popular ones are </w:t>
      </w:r>
      <w:proofErr w:type="spellStart"/>
      <w:r w:rsidRPr="001C6715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>Podkidoy</w:t>
      </w:r>
      <w:proofErr w:type="spellEnd"/>
      <w:r w:rsidRPr="001C6715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 xml:space="preserve"> Durak and </w:t>
      </w:r>
      <w:proofErr w:type="spellStart"/>
      <w:r w:rsidRPr="001C6715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>Perevodnoy</w:t>
      </w:r>
      <w:proofErr w:type="spellEnd"/>
      <w:r w:rsidRPr="001C6715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 xml:space="preserve"> Durak. The game is typically played with between two and six people. Our game is a traditional</w:t>
      </w:r>
      <w:r w:rsidR="00211542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 xml:space="preserve"> </w:t>
      </w:r>
      <w:r w:rsidRPr="001C6715">
        <w:rPr>
          <w:rFonts w:ascii="Helvetica" w:hAnsi="Helvetica" w:cs="Arial"/>
          <w:color w:val="3B3838" w:themeColor="background2" w:themeShade="40"/>
          <w:sz w:val="24"/>
          <w:szCs w:val="24"/>
          <w:shd w:val="clear" w:color="auto" w:fill="FFFFFF"/>
        </w:rPr>
        <w:t>Durak that you play against a computer.</w:t>
      </w:r>
    </w:p>
    <w:p w14:paraId="25D30C05" w14:textId="182D3072" w:rsidR="00211542" w:rsidRDefault="00197D53" w:rsidP="00285E6A">
      <w:pPr>
        <w:pStyle w:val="Heading1"/>
        <w:spacing w:line="360" w:lineRule="auto"/>
        <w:jc w:val="center"/>
        <w:rPr>
          <w:rFonts w:ascii="Helvetica" w:hAnsi="Helvetica"/>
          <w:color w:val="3B3838" w:themeColor="background2" w:themeShade="40"/>
          <w:sz w:val="28"/>
          <w:szCs w:val="28"/>
        </w:rPr>
      </w:pPr>
      <w:bookmarkStart w:id="1" w:name="_Toc37458891"/>
      <w:r w:rsidRPr="00197D53">
        <w:rPr>
          <w:rFonts w:ascii="Helvetica" w:hAnsi="Helvetica"/>
          <w:color w:val="3B3838" w:themeColor="background2" w:themeShade="40"/>
          <w:sz w:val="28"/>
          <w:szCs w:val="28"/>
        </w:rPr>
        <w:t>How to play Durak?</w:t>
      </w:r>
      <w:bookmarkEnd w:id="1"/>
    </w:p>
    <w:p w14:paraId="18A84C86" w14:textId="05A36F3E" w:rsidR="00197D53" w:rsidRPr="00E67AFA" w:rsidRDefault="00197D53" w:rsidP="00285E6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 w:rsidRPr="00E67AFA">
        <w:rPr>
          <w:rFonts w:ascii="Helvetica" w:hAnsi="Helvetica"/>
          <w:color w:val="3B3838" w:themeColor="background2" w:themeShade="40"/>
          <w:sz w:val="24"/>
          <w:szCs w:val="24"/>
        </w:rPr>
        <w:t>Please follow the link below to read the game’s rules:</w:t>
      </w:r>
    </w:p>
    <w:p w14:paraId="69EF5A5D" w14:textId="40B6AFE6" w:rsidR="00197D53" w:rsidRDefault="00197D53" w:rsidP="00285E6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hyperlink r:id="rId11" w:history="1">
        <w:r w:rsidRPr="00E67AFA">
          <w:rPr>
            <w:rStyle w:val="Hyperlink"/>
            <w:rFonts w:ascii="Helvetica" w:hAnsi="Helvetica"/>
            <w:bCs/>
            <w:color w:val="3B3838" w:themeColor="background2" w:themeShade="40"/>
            <w:sz w:val="24"/>
            <w:szCs w:val="24"/>
          </w:rPr>
          <w:t xml:space="preserve">Rules </w:t>
        </w:r>
        <w:proofErr w:type="gramStart"/>
        <w:r w:rsidRPr="00E67AFA">
          <w:rPr>
            <w:rStyle w:val="Hyperlink"/>
            <w:rFonts w:ascii="Helvetica" w:hAnsi="Helvetica"/>
            <w:bCs/>
            <w:color w:val="3B3838" w:themeColor="background2" w:themeShade="40"/>
            <w:sz w:val="24"/>
            <w:szCs w:val="24"/>
          </w:rPr>
          <w:t>Of</w:t>
        </w:r>
        <w:proofErr w:type="gramEnd"/>
        <w:r w:rsidRPr="00E67AFA">
          <w:rPr>
            <w:rStyle w:val="Hyperlink"/>
            <w:rFonts w:ascii="Helvetica" w:hAnsi="Helvetica"/>
            <w:bCs/>
            <w:color w:val="3B3838" w:themeColor="background2" w:themeShade="40"/>
            <w:sz w:val="24"/>
            <w:szCs w:val="24"/>
          </w:rPr>
          <w:t xml:space="preserve"> Durak Card </w:t>
        </w:r>
        <w:proofErr w:type="spellStart"/>
        <w:r w:rsidRPr="00E67AFA">
          <w:rPr>
            <w:rStyle w:val="Hyperlink"/>
            <w:rFonts w:ascii="Helvetica" w:hAnsi="Helvetica"/>
            <w:bCs/>
            <w:color w:val="3B3838" w:themeColor="background2" w:themeShade="40"/>
            <w:sz w:val="24"/>
            <w:szCs w:val="24"/>
          </w:rPr>
          <w:t>G</w:t>
        </w:r>
        <w:r w:rsidRPr="00E67AFA">
          <w:rPr>
            <w:rStyle w:val="Hyperlink"/>
            <w:rFonts w:ascii="Helvetica" w:hAnsi="Helvetica"/>
            <w:bCs/>
            <w:color w:val="3B3838" w:themeColor="background2" w:themeShade="40"/>
            <w:sz w:val="24"/>
            <w:szCs w:val="24"/>
          </w:rPr>
          <w:t>a</w:t>
        </w:r>
        <w:r w:rsidRPr="00E67AFA">
          <w:rPr>
            <w:rStyle w:val="Hyperlink"/>
            <w:rFonts w:ascii="Helvetica" w:hAnsi="Helvetica"/>
            <w:bCs/>
            <w:color w:val="3B3838" w:themeColor="background2" w:themeShade="40"/>
            <w:sz w:val="24"/>
            <w:szCs w:val="24"/>
          </w:rPr>
          <w:t>me</w:t>
        </w:r>
      </w:hyperlink>
      <w:proofErr w:type="spellEnd"/>
    </w:p>
    <w:p w14:paraId="3B86D52F" w14:textId="3EAD429E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17E1795F" w14:textId="3FFA0069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74EEA03F" w14:textId="01868481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209606D5" w14:textId="3690D52C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6D4EDC60" w14:textId="056939E0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30DE088A" w14:textId="50FA5885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2F22BD9C" w14:textId="62D0D499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0078E400" w14:textId="38CF957D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0EA6ACD0" w14:textId="2B4062AF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6016931D" w14:textId="5D169A92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4734C77A" w14:textId="4ED57780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6E563DB8" w14:textId="7D8A9BF9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498EA175" w14:textId="7FD4E509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25637AD0" w14:textId="746B50CE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5407E778" w14:textId="4E47D184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343D9683" w14:textId="39C3E619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2B5F2400" w14:textId="7BF4E272" w:rsid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611DD08B" w14:textId="77777777" w:rsidR="00E67AFA" w:rsidRPr="00E67AFA" w:rsidRDefault="00E67AFA" w:rsidP="00E67AFA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124429EF" w14:textId="5A7FF1D2" w:rsidR="00197D53" w:rsidRDefault="00197D53" w:rsidP="00197D53">
      <w:pPr>
        <w:pStyle w:val="Heading1"/>
        <w:jc w:val="center"/>
        <w:rPr>
          <w:rFonts w:ascii="Helvetica" w:hAnsi="Helvetica"/>
          <w:color w:val="3B3838" w:themeColor="background2" w:themeShade="40"/>
          <w:sz w:val="28"/>
          <w:szCs w:val="28"/>
        </w:rPr>
      </w:pPr>
      <w:bookmarkStart w:id="2" w:name="_Toc37458892"/>
      <w:r w:rsidRPr="00197D53">
        <w:rPr>
          <w:rFonts w:ascii="Helvetica" w:hAnsi="Helvetica"/>
          <w:color w:val="3B3838" w:themeColor="background2" w:themeShade="40"/>
          <w:sz w:val="28"/>
          <w:szCs w:val="28"/>
        </w:rPr>
        <w:lastRenderedPageBreak/>
        <w:t>The Game Screen</w:t>
      </w:r>
      <w:bookmarkEnd w:id="2"/>
    </w:p>
    <w:p w14:paraId="796CF71A" w14:textId="6C1657A6" w:rsidR="00197D53" w:rsidRDefault="00E67AFA" w:rsidP="00E67AFA">
      <w:pPr>
        <w:pStyle w:val="Content"/>
        <w:ind w:left="-567"/>
        <w:rPr>
          <w:rFonts w:ascii="Helvetica" w:hAnsi="Helvetica"/>
          <w:color w:val="3B3838" w:themeColor="background2" w:themeShade="40"/>
          <w:szCs w:val="28"/>
        </w:rPr>
      </w:pPr>
      <w:r>
        <w:rPr>
          <w:noProof/>
        </w:rPr>
        <w:drawing>
          <wp:inline distT="0" distB="0" distL="0" distR="0" wp14:anchorId="7B1085A2" wp14:editId="2CFFCADD">
            <wp:extent cx="6873240" cy="570210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7054" cy="570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7391" w14:textId="5AB749AE" w:rsidR="00E67AFA" w:rsidRDefault="00E67AFA" w:rsidP="00E67AFA">
      <w:pPr>
        <w:pStyle w:val="Content"/>
        <w:ind w:left="-567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44928768" w14:textId="47EAD877" w:rsidR="00E67AFA" w:rsidRDefault="00E67AFA" w:rsidP="00A63931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The Game screen includes</w:t>
      </w:r>
      <w:r w:rsidR="00EF369B">
        <w:rPr>
          <w:rFonts w:ascii="Helvetica" w:hAnsi="Helvetica"/>
          <w:color w:val="3B3838" w:themeColor="background2" w:themeShade="40"/>
          <w:sz w:val="24"/>
          <w:szCs w:val="24"/>
        </w:rPr>
        <w:t>:</w:t>
      </w:r>
    </w:p>
    <w:p w14:paraId="177F3B74" w14:textId="5934F33C" w:rsidR="00EF369B" w:rsidRDefault="00EF369B" w:rsidP="00A63931">
      <w:pPr>
        <w:pStyle w:val="Content"/>
        <w:numPr>
          <w:ilvl w:val="0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Computer’s panel with all cards being face down (CPU’s Hand)</w:t>
      </w:r>
    </w:p>
    <w:p w14:paraId="5F64260D" w14:textId="69A67397" w:rsidR="00EF369B" w:rsidRDefault="00EF369B" w:rsidP="00A63931">
      <w:pPr>
        <w:pStyle w:val="Content"/>
        <w:numPr>
          <w:ilvl w:val="0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 xml:space="preserve">Main play area with a deck of cards and a card that defines the Trump suit </w:t>
      </w:r>
      <w:r>
        <w:rPr>
          <w:rFonts w:ascii="Helvetica" w:hAnsi="Helvetica"/>
          <w:color w:val="3B3838" w:themeColor="background2" w:themeShade="40"/>
          <w:sz w:val="24"/>
          <w:szCs w:val="24"/>
        </w:rPr>
        <w:t>on the right</w:t>
      </w:r>
    </w:p>
    <w:p w14:paraId="31AD5075" w14:textId="295825FB" w:rsidR="00B04BCF" w:rsidRDefault="00B04BCF" w:rsidP="00A63931">
      <w:pPr>
        <w:pStyle w:val="Content"/>
        <w:numPr>
          <w:ilvl w:val="0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A Ready button that a player clicks when they want to stop attacking</w:t>
      </w:r>
    </w:p>
    <w:p w14:paraId="35B5C70E" w14:textId="533227DF" w:rsidR="00B04BCF" w:rsidRDefault="00B04BCF" w:rsidP="00A63931">
      <w:pPr>
        <w:pStyle w:val="Content"/>
        <w:numPr>
          <w:ilvl w:val="0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A Take button that a player clicks when they want to pick up cards from the play area</w:t>
      </w:r>
    </w:p>
    <w:p w14:paraId="373EB026" w14:textId="263F75F9" w:rsidR="00B04BCF" w:rsidRDefault="00B04BCF" w:rsidP="00A63931">
      <w:pPr>
        <w:pStyle w:val="Content"/>
        <w:numPr>
          <w:ilvl w:val="0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Player’s panel with all cards being face up</w:t>
      </w:r>
      <w:r w:rsidR="00535CAE">
        <w:rPr>
          <w:rFonts w:ascii="Helvetica" w:hAnsi="Helvetica"/>
          <w:color w:val="3B3838" w:themeColor="background2" w:themeShade="40"/>
          <w:sz w:val="24"/>
          <w:szCs w:val="24"/>
        </w:rPr>
        <w:t xml:space="preserve"> (You Hand)</w:t>
      </w:r>
    </w:p>
    <w:p w14:paraId="6B9D9A5C" w14:textId="2E84F00A" w:rsidR="00535CAE" w:rsidRDefault="00535CAE" w:rsidP="00A63931">
      <w:pPr>
        <w:pStyle w:val="Content"/>
        <w:numPr>
          <w:ilvl w:val="0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Statistics which includes:</w:t>
      </w:r>
    </w:p>
    <w:p w14:paraId="3CF9789D" w14:textId="413421BC" w:rsidR="00535CAE" w:rsidRDefault="00535CAE" w:rsidP="00A63931">
      <w:pPr>
        <w:pStyle w:val="Content"/>
        <w:numPr>
          <w:ilvl w:val="1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Number of games played</w:t>
      </w:r>
    </w:p>
    <w:p w14:paraId="07FF0D2E" w14:textId="6358FB4B" w:rsidR="00535CAE" w:rsidRDefault="00535CAE" w:rsidP="00A63931">
      <w:pPr>
        <w:pStyle w:val="Content"/>
        <w:numPr>
          <w:ilvl w:val="1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lastRenderedPageBreak/>
        <w:t>Number of times player won</w:t>
      </w:r>
    </w:p>
    <w:p w14:paraId="67AD512C" w14:textId="6BEDE8F0" w:rsidR="00535CAE" w:rsidRDefault="00535CAE" w:rsidP="00A63931">
      <w:pPr>
        <w:pStyle w:val="Content"/>
        <w:numPr>
          <w:ilvl w:val="1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Number of times player lost</w:t>
      </w:r>
    </w:p>
    <w:p w14:paraId="210E1E46" w14:textId="0DFD0636" w:rsidR="00535CAE" w:rsidRDefault="00535CAE" w:rsidP="00A63931">
      <w:pPr>
        <w:pStyle w:val="Content"/>
        <w:numPr>
          <w:ilvl w:val="1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Number of times game ended in a draw</w:t>
      </w:r>
    </w:p>
    <w:p w14:paraId="3EE3F2B9" w14:textId="053E6B2D" w:rsidR="00535CAE" w:rsidRDefault="00535CAE" w:rsidP="00A63931">
      <w:pPr>
        <w:pStyle w:val="Content"/>
        <w:numPr>
          <w:ilvl w:val="0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A Reset button that a player clicks when they want to start a new game</w:t>
      </w:r>
    </w:p>
    <w:p w14:paraId="75B30928" w14:textId="1FEEF8D1" w:rsidR="00535CAE" w:rsidRDefault="00535CAE" w:rsidP="00A63931">
      <w:pPr>
        <w:pStyle w:val="Content"/>
        <w:numPr>
          <w:ilvl w:val="0"/>
          <w:numId w:val="1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A</w:t>
      </w:r>
      <w:r w:rsidR="00A63931">
        <w:rPr>
          <w:rFonts w:ascii="Helvetica" w:hAnsi="Helvetica"/>
          <w:color w:val="3B3838" w:themeColor="background2" w:themeShade="40"/>
          <w:sz w:val="24"/>
          <w:szCs w:val="24"/>
        </w:rPr>
        <w:t>n</w:t>
      </w:r>
      <w:r>
        <w:rPr>
          <w:rFonts w:ascii="Helvetica" w:hAnsi="Helvetica"/>
          <w:color w:val="3B3838" w:themeColor="background2" w:themeShade="40"/>
          <w:sz w:val="24"/>
          <w:szCs w:val="24"/>
        </w:rPr>
        <w:t xml:space="preserve"> Exit button that a player clicks when they want to exit the game</w:t>
      </w:r>
    </w:p>
    <w:p w14:paraId="2DCC3262" w14:textId="48F3C048" w:rsidR="00C07D63" w:rsidRDefault="00C07D63" w:rsidP="00C07D63">
      <w:pPr>
        <w:pStyle w:val="Heading1"/>
        <w:spacing w:line="360" w:lineRule="auto"/>
        <w:jc w:val="center"/>
        <w:rPr>
          <w:rFonts w:ascii="Helvetica" w:hAnsi="Helvetica"/>
          <w:color w:val="3B3838" w:themeColor="background2" w:themeShade="40"/>
          <w:sz w:val="28"/>
          <w:szCs w:val="28"/>
        </w:rPr>
      </w:pPr>
      <w:bookmarkStart w:id="3" w:name="_Toc37458893"/>
      <w:r w:rsidRPr="00C07D63">
        <w:rPr>
          <w:rFonts w:ascii="Helvetica" w:hAnsi="Helvetica"/>
          <w:color w:val="3B3838" w:themeColor="background2" w:themeShade="40"/>
          <w:sz w:val="28"/>
          <w:szCs w:val="28"/>
        </w:rPr>
        <w:t xml:space="preserve">The First </w:t>
      </w:r>
      <w:proofErr w:type="spellStart"/>
      <w:r w:rsidRPr="00C07D63">
        <w:rPr>
          <w:rFonts w:ascii="Helvetica" w:hAnsi="Helvetica"/>
          <w:color w:val="3B3838" w:themeColor="background2" w:themeShade="40"/>
          <w:sz w:val="28"/>
          <w:szCs w:val="28"/>
        </w:rPr>
        <w:t>Gamestart</w:t>
      </w:r>
      <w:bookmarkEnd w:id="3"/>
      <w:proofErr w:type="spellEnd"/>
    </w:p>
    <w:p w14:paraId="5F8DDF94" w14:textId="6FDD078D" w:rsidR="00C07D63" w:rsidRPr="00C07D63" w:rsidRDefault="00C07D63" w:rsidP="00C07D63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(Refer to the image above)</w:t>
      </w:r>
    </w:p>
    <w:p w14:paraId="678FA759" w14:textId="77777777" w:rsidR="00C07D63" w:rsidRDefault="00C07D63" w:rsidP="00C07D63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 w:rsidRPr="00C07D63">
        <w:rPr>
          <w:rFonts w:ascii="Helvetica" w:hAnsi="Helvetica"/>
          <w:color w:val="3B3838" w:themeColor="background2" w:themeShade="40"/>
          <w:sz w:val="24"/>
          <w:szCs w:val="24"/>
        </w:rPr>
        <w:t xml:space="preserve">When </w:t>
      </w:r>
      <w:r>
        <w:rPr>
          <w:rFonts w:ascii="Helvetica" w:hAnsi="Helvetica"/>
          <w:color w:val="3B3838" w:themeColor="background2" w:themeShade="40"/>
          <w:sz w:val="24"/>
          <w:szCs w:val="24"/>
        </w:rPr>
        <w:t>the game loads for the first time:</w:t>
      </w:r>
    </w:p>
    <w:p w14:paraId="3C090E69" w14:textId="69646A4F" w:rsidR="00C07D63" w:rsidRDefault="00C07D63" w:rsidP="00C07D63">
      <w:pPr>
        <w:pStyle w:val="Content"/>
        <w:numPr>
          <w:ilvl w:val="0"/>
          <w:numId w:val="2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B</w:t>
      </w:r>
      <w:r w:rsidRPr="00C07D63">
        <w:rPr>
          <w:rFonts w:ascii="Helvetica" w:hAnsi="Helvetica"/>
          <w:color w:val="3B3838" w:themeColor="background2" w:themeShade="40"/>
          <w:sz w:val="24"/>
          <w:szCs w:val="24"/>
        </w:rPr>
        <w:t>oth players have 6 cards in their hands</w:t>
      </w:r>
    </w:p>
    <w:p w14:paraId="4C4F4D70" w14:textId="225C6891" w:rsidR="00C07D63" w:rsidRDefault="00C07D63" w:rsidP="00C07D63">
      <w:pPr>
        <w:pStyle w:val="Content"/>
        <w:numPr>
          <w:ilvl w:val="0"/>
          <w:numId w:val="2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Game determines who is going to attack first:</w:t>
      </w:r>
    </w:p>
    <w:p w14:paraId="4E244A75" w14:textId="3CF46172" w:rsidR="00C07D63" w:rsidRDefault="00C07D63" w:rsidP="00C07D63">
      <w:pPr>
        <w:pStyle w:val="Content"/>
        <w:numPr>
          <w:ilvl w:val="1"/>
          <w:numId w:val="2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If there is a card in the main player area, it’s computer’s turn to attack</w:t>
      </w:r>
    </w:p>
    <w:p w14:paraId="064B36D2" w14:textId="57C2ED73" w:rsidR="00C07D63" w:rsidRDefault="00C07D63" w:rsidP="00C07D63">
      <w:pPr>
        <w:pStyle w:val="Content"/>
        <w:numPr>
          <w:ilvl w:val="1"/>
          <w:numId w:val="2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Otherwise, it’s player’s turn to attack</w:t>
      </w:r>
    </w:p>
    <w:p w14:paraId="6C1C3309" w14:textId="69CBA43F" w:rsidR="00C07D63" w:rsidRPr="00C07D63" w:rsidRDefault="00C07D63" w:rsidP="00C07D63">
      <w:pPr>
        <w:pStyle w:val="Heading1"/>
        <w:jc w:val="center"/>
        <w:rPr>
          <w:rFonts w:ascii="Helvetica" w:hAnsi="Helvetica"/>
          <w:color w:val="3B3838" w:themeColor="background2" w:themeShade="40"/>
          <w:sz w:val="28"/>
          <w:szCs w:val="28"/>
        </w:rPr>
      </w:pPr>
      <w:bookmarkStart w:id="4" w:name="_Toc37458894"/>
      <w:r w:rsidRPr="00C07D63">
        <w:rPr>
          <w:rFonts w:ascii="Helvetica" w:hAnsi="Helvetica"/>
          <w:color w:val="3B3838" w:themeColor="background2" w:themeShade="40"/>
          <w:sz w:val="28"/>
          <w:szCs w:val="28"/>
        </w:rPr>
        <w:lastRenderedPageBreak/>
        <w:t>Defend</w:t>
      </w:r>
      <w:bookmarkEnd w:id="4"/>
    </w:p>
    <w:p w14:paraId="0CA97F22" w14:textId="1B8C6FE7" w:rsidR="00C07D63" w:rsidRPr="004A0F32" w:rsidRDefault="004A0F32" w:rsidP="00C07D63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noProof/>
        </w:rPr>
        <w:drawing>
          <wp:inline distT="0" distB="0" distL="0" distR="0" wp14:anchorId="0DEB26D3" wp14:editId="4CB28514">
            <wp:extent cx="6309360" cy="52343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23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0112B" w14:textId="7BC3B9A7" w:rsidR="00C07D63" w:rsidRDefault="004A0F32" w:rsidP="00C07D63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If there’s a card in the main play area, it’s your turn to defend:</w:t>
      </w:r>
    </w:p>
    <w:p w14:paraId="1EB62DDC" w14:textId="3C28091E" w:rsidR="004A0F32" w:rsidRDefault="004A0F32" w:rsidP="004A0F32">
      <w:pPr>
        <w:pStyle w:val="Content"/>
        <w:numPr>
          <w:ilvl w:val="0"/>
          <w:numId w:val="3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Drag and drop the card you want to defend with</w:t>
      </w:r>
    </w:p>
    <w:p w14:paraId="66F2A142" w14:textId="3240B392" w:rsidR="004A0F32" w:rsidRDefault="004A0F32" w:rsidP="004A0F32">
      <w:pPr>
        <w:pStyle w:val="Content"/>
        <w:numPr>
          <w:ilvl w:val="0"/>
          <w:numId w:val="3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Game will not let you drag a card that can’t beat computer’s card</w:t>
      </w:r>
    </w:p>
    <w:p w14:paraId="7F670110" w14:textId="1EBE16E2" w:rsidR="004A0F32" w:rsidRDefault="004A0F32" w:rsidP="004A0F32">
      <w:pPr>
        <w:pStyle w:val="Content"/>
        <w:numPr>
          <w:ilvl w:val="0"/>
          <w:numId w:val="3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If you either don’t have a card that can beat computer’s card or you want to take cards from the table, click on Take button</w:t>
      </w:r>
    </w:p>
    <w:p w14:paraId="102CF4EE" w14:textId="6AEB4C74" w:rsidR="00D01AC1" w:rsidRPr="00C07D63" w:rsidRDefault="00D01AC1" w:rsidP="00D01AC1">
      <w:pPr>
        <w:pStyle w:val="Heading1"/>
        <w:jc w:val="center"/>
        <w:rPr>
          <w:rFonts w:ascii="Helvetica" w:hAnsi="Helvetica"/>
          <w:color w:val="3B3838" w:themeColor="background2" w:themeShade="40"/>
          <w:sz w:val="28"/>
          <w:szCs w:val="28"/>
        </w:rPr>
      </w:pPr>
      <w:bookmarkStart w:id="5" w:name="_Toc37458895"/>
      <w:r>
        <w:rPr>
          <w:rFonts w:ascii="Helvetica" w:hAnsi="Helvetica"/>
          <w:color w:val="3B3838" w:themeColor="background2" w:themeShade="40"/>
          <w:sz w:val="28"/>
          <w:szCs w:val="28"/>
        </w:rPr>
        <w:lastRenderedPageBreak/>
        <w:t>Attack</w:t>
      </w:r>
      <w:bookmarkEnd w:id="5"/>
    </w:p>
    <w:p w14:paraId="7D80A23B" w14:textId="5A2D42D9" w:rsidR="00D01AC1" w:rsidRDefault="008838A0" w:rsidP="00D01AC1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noProof/>
        </w:rPr>
        <w:drawing>
          <wp:inline distT="0" distB="0" distL="0" distR="0" wp14:anchorId="034D49D5" wp14:editId="5C1CDBE8">
            <wp:extent cx="6309360" cy="52127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6A6F" w14:textId="32C2F1F6" w:rsidR="008838A0" w:rsidRDefault="008838A0" w:rsidP="00D01AC1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 xml:space="preserve">If there are </w:t>
      </w:r>
      <w:r w:rsidR="00E32B5C">
        <w:rPr>
          <w:rFonts w:ascii="Helvetica" w:hAnsi="Helvetica"/>
          <w:color w:val="3B3838" w:themeColor="background2" w:themeShade="40"/>
          <w:sz w:val="24"/>
          <w:szCs w:val="24"/>
        </w:rPr>
        <w:t>no cards in the main play area, it’s your turn to attack:</w:t>
      </w:r>
    </w:p>
    <w:p w14:paraId="7BC92A17" w14:textId="2254D9F9" w:rsidR="00E32B5C" w:rsidRDefault="00E32B5C" w:rsidP="00E32B5C">
      <w:pPr>
        <w:pStyle w:val="Content"/>
        <w:numPr>
          <w:ilvl w:val="0"/>
          <w:numId w:val="4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Drag and drop the card you want to attack with</w:t>
      </w:r>
    </w:p>
    <w:p w14:paraId="2C3AFB8D" w14:textId="2D2EF871" w:rsidR="00E32B5C" w:rsidRDefault="00E32B5C" w:rsidP="00E32B5C">
      <w:pPr>
        <w:pStyle w:val="Content"/>
        <w:numPr>
          <w:ilvl w:val="0"/>
          <w:numId w:val="4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If you either have no more cards to attack with or you want to stop attacking, click the Ready button</w:t>
      </w:r>
    </w:p>
    <w:p w14:paraId="7DFDC5FD" w14:textId="57A385FB" w:rsidR="00E32B5C" w:rsidRDefault="00E32B5C" w:rsidP="00E32B5C">
      <w:pPr>
        <w:pStyle w:val="Content"/>
        <w:numPr>
          <w:ilvl w:val="0"/>
          <w:numId w:val="4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Clicking the Ready button without attacking will not do anything</w:t>
      </w:r>
    </w:p>
    <w:p w14:paraId="3757C52D" w14:textId="3D39F0CA" w:rsidR="00F01BEE" w:rsidRDefault="00F01BEE" w:rsidP="00F01BEE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C6EC04" wp14:editId="6DADBD09">
            <wp:extent cx="6309360" cy="5226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4C39" w14:textId="1D5A76A6" w:rsidR="00F01BEE" w:rsidRDefault="00F01BEE" w:rsidP="00F01BEE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 xml:space="preserve">If computer decides to take the cards, you can still add </w:t>
      </w:r>
      <w:r w:rsidR="00B613FC">
        <w:rPr>
          <w:rFonts w:ascii="Helvetica" w:hAnsi="Helvetica"/>
          <w:color w:val="3B3838" w:themeColor="background2" w:themeShade="40"/>
          <w:sz w:val="24"/>
          <w:szCs w:val="24"/>
        </w:rPr>
        <w:t>more cards before clicking Ready</w:t>
      </w:r>
      <w:r w:rsidR="00DB5D40">
        <w:rPr>
          <w:rFonts w:ascii="Helvetica" w:hAnsi="Helvetica"/>
          <w:color w:val="3B3838" w:themeColor="background2" w:themeShade="40"/>
          <w:sz w:val="24"/>
          <w:szCs w:val="24"/>
        </w:rPr>
        <w:t>.</w:t>
      </w:r>
    </w:p>
    <w:p w14:paraId="2964D9F5" w14:textId="3FD1C317" w:rsidR="00F01BEE" w:rsidRPr="00C07D63" w:rsidRDefault="00F01BEE" w:rsidP="00F01BEE">
      <w:pPr>
        <w:pStyle w:val="Heading1"/>
        <w:jc w:val="center"/>
        <w:rPr>
          <w:rFonts w:ascii="Helvetica" w:hAnsi="Helvetica"/>
          <w:color w:val="3B3838" w:themeColor="background2" w:themeShade="40"/>
          <w:sz w:val="28"/>
          <w:szCs w:val="28"/>
        </w:rPr>
      </w:pPr>
      <w:bookmarkStart w:id="6" w:name="_Toc37458896"/>
      <w:r>
        <w:rPr>
          <w:rFonts w:ascii="Helvetica" w:hAnsi="Helvetica"/>
          <w:color w:val="3B3838" w:themeColor="background2" w:themeShade="40"/>
          <w:sz w:val="28"/>
          <w:szCs w:val="28"/>
        </w:rPr>
        <w:t>End of Game</w:t>
      </w:r>
      <w:bookmarkEnd w:id="6"/>
    </w:p>
    <w:p w14:paraId="6D777073" w14:textId="6282AC0D" w:rsidR="00F01BEE" w:rsidRDefault="00F01BEE" w:rsidP="00F01BEE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When one of the playe</w:t>
      </w:r>
      <w:r w:rsidR="00830C64">
        <w:rPr>
          <w:rFonts w:ascii="Helvetica" w:hAnsi="Helvetica"/>
          <w:color w:val="3B3838" w:themeColor="background2" w:themeShade="40"/>
          <w:sz w:val="24"/>
          <w:szCs w:val="24"/>
        </w:rPr>
        <w:t>rs has no cards or both players have no cards, the game ends. There are three possible results:</w:t>
      </w:r>
    </w:p>
    <w:p w14:paraId="4A0F573F" w14:textId="2C17F24E" w:rsidR="00830C64" w:rsidRDefault="00830C64" w:rsidP="00830C64">
      <w:pPr>
        <w:pStyle w:val="Content"/>
        <w:numPr>
          <w:ilvl w:val="0"/>
          <w:numId w:val="5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You win</w:t>
      </w:r>
    </w:p>
    <w:p w14:paraId="2DB75CCC" w14:textId="0646B8CE" w:rsidR="00246DFC" w:rsidRDefault="00246DFC" w:rsidP="00246DFC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2C59C0" wp14:editId="133647AB">
            <wp:extent cx="6309360" cy="52330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F891" w14:textId="3DF5AE74" w:rsidR="00830C64" w:rsidRDefault="00830C64" w:rsidP="00830C64">
      <w:pPr>
        <w:pStyle w:val="Content"/>
        <w:numPr>
          <w:ilvl w:val="0"/>
          <w:numId w:val="5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You lose</w:t>
      </w:r>
    </w:p>
    <w:p w14:paraId="15326F49" w14:textId="358D431F" w:rsidR="00246DFC" w:rsidRDefault="00246DFC" w:rsidP="00246DFC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54C7B8" wp14:editId="7505D2FF">
            <wp:extent cx="6309360" cy="52330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50B3" w14:textId="0217E0DC" w:rsidR="00830C64" w:rsidRDefault="00830C64" w:rsidP="00830C64">
      <w:pPr>
        <w:pStyle w:val="Content"/>
        <w:numPr>
          <w:ilvl w:val="0"/>
          <w:numId w:val="5"/>
        </w:numPr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  <w:r>
        <w:rPr>
          <w:rFonts w:ascii="Helvetica" w:hAnsi="Helvetica"/>
          <w:color w:val="3B3838" w:themeColor="background2" w:themeShade="40"/>
          <w:sz w:val="24"/>
          <w:szCs w:val="24"/>
        </w:rPr>
        <w:t>Game ends in a draw</w:t>
      </w:r>
    </w:p>
    <w:p w14:paraId="1EBAD826" w14:textId="77777777" w:rsidR="00F01BEE" w:rsidRDefault="00F01BEE" w:rsidP="00F01BEE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p w14:paraId="0FAE8AEE" w14:textId="77777777" w:rsidR="00D01AC1" w:rsidRPr="00E67AFA" w:rsidRDefault="00D01AC1" w:rsidP="00D01AC1">
      <w:pPr>
        <w:pStyle w:val="Content"/>
        <w:spacing w:line="360" w:lineRule="auto"/>
        <w:rPr>
          <w:rFonts w:ascii="Helvetica" w:hAnsi="Helvetica"/>
          <w:color w:val="3B3838" w:themeColor="background2" w:themeShade="40"/>
          <w:sz w:val="24"/>
          <w:szCs w:val="24"/>
        </w:rPr>
      </w:pPr>
    </w:p>
    <w:sectPr w:rsidR="00D01AC1" w:rsidRPr="00E67AFA" w:rsidSect="00DF027C">
      <w:headerReference w:type="default" r:id="rId18"/>
      <w:footerReference w:type="default" r:id="rId19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219682" w14:textId="77777777" w:rsidR="00147B5A" w:rsidRDefault="00147B5A">
      <w:r>
        <w:separator/>
      </w:r>
    </w:p>
    <w:p w14:paraId="3B97E559" w14:textId="77777777" w:rsidR="00147B5A" w:rsidRDefault="00147B5A"/>
  </w:endnote>
  <w:endnote w:type="continuationSeparator" w:id="0">
    <w:p w14:paraId="20AB9F6B" w14:textId="77777777" w:rsidR="00147B5A" w:rsidRDefault="00147B5A">
      <w:r>
        <w:continuationSeparator/>
      </w:r>
    </w:p>
    <w:p w14:paraId="730F7E4C" w14:textId="77777777" w:rsidR="00147B5A" w:rsidRDefault="00147B5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CA370B" w14:textId="311216F5" w:rsidR="00D469CC" w:rsidRDefault="00D469CC">
        <w:pPr>
          <w:pStyle w:val="Footer"/>
          <w:jc w:val="center"/>
        </w:pPr>
        <w:r w:rsidRPr="003F7E0A">
          <w:rPr>
            <w:color w:val="008265"/>
          </w:rPr>
          <w:fldChar w:fldCharType="begin"/>
        </w:r>
        <w:r w:rsidRPr="003F7E0A">
          <w:rPr>
            <w:color w:val="008265"/>
          </w:rPr>
          <w:instrText xml:space="preserve"> PAGE   \* MERGEFORMAT </w:instrText>
        </w:r>
        <w:r w:rsidRPr="003F7E0A">
          <w:rPr>
            <w:color w:val="008265"/>
          </w:rPr>
          <w:fldChar w:fldCharType="separate"/>
        </w:r>
        <w:r w:rsidRPr="003F7E0A">
          <w:rPr>
            <w:noProof/>
            <w:color w:val="008265"/>
          </w:rPr>
          <w:t>1</w:t>
        </w:r>
        <w:r w:rsidRPr="003F7E0A">
          <w:rPr>
            <w:noProof/>
            <w:color w:val="008265"/>
          </w:rPr>
          <w:fldChar w:fldCharType="end"/>
        </w:r>
      </w:p>
    </w:sdtContent>
  </w:sdt>
  <w:p w14:paraId="34AE79CA" w14:textId="77777777" w:rsidR="00D469CC" w:rsidRDefault="00D469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C37B71" w14:textId="77777777" w:rsidR="00147B5A" w:rsidRDefault="00147B5A">
      <w:r>
        <w:separator/>
      </w:r>
    </w:p>
    <w:p w14:paraId="38638D78" w14:textId="77777777" w:rsidR="00147B5A" w:rsidRDefault="00147B5A"/>
  </w:footnote>
  <w:footnote w:type="continuationSeparator" w:id="0">
    <w:p w14:paraId="01C70346" w14:textId="77777777" w:rsidR="00147B5A" w:rsidRDefault="00147B5A">
      <w:r>
        <w:continuationSeparator/>
      </w:r>
    </w:p>
    <w:p w14:paraId="4AD55757" w14:textId="77777777" w:rsidR="00147B5A" w:rsidRDefault="00147B5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469CC" w14:paraId="69D5167B" w14:textId="77777777" w:rsidTr="008F00F5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008265"/>
            <w:right w:val="nil"/>
          </w:tcBorders>
        </w:tcPr>
        <w:p w14:paraId="5F736ACD" w14:textId="77777777" w:rsidR="00D469CC" w:rsidRPr="001A0CE7" w:rsidRDefault="00D469CC">
          <w:pPr>
            <w:pStyle w:val="Header"/>
            <w:rPr>
              <w:color w:val="003300"/>
              <w:u w:color="003300"/>
            </w:rPr>
          </w:pPr>
        </w:p>
      </w:tc>
    </w:tr>
  </w:tbl>
  <w:p w14:paraId="2ECC6EFC" w14:textId="77777777" w:rsidR="00D469CC" w:rsidRDefault="00D469CC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34EAB"/>
    <w:multiLevelType w:val="hybridMultilevel"/>
    <w:tmpl w:val="7D04A29C"/>
    <w:lvl w:ilvl="0" w:tplc="10090001">
      <w:start w:val="1"/>
      <w:numFmt w:val="bullet"/>
      <w:lvlText w:val=""/>
      <w:lvlJc w:val="left"/>
      <w:pPr>
        <w:ind w:left="792" w:hanging="360"/>
      </w:pPr>
      <w:rPr>
        <w:rFonts w:ascii="Symbol" w:hAnsi="Symbol" w:cs="Symbol" w:hint="default"/>
      </w:rPr>
    </w:lvl>
    <w:lvl w:ilvl="1" w:tplc="10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cs="Wingdings" w:hint="default"/>
      </w:rPr>
    </w:lvl>
    <w:lvl w:ilvl="3" w:tplc="1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cs="Symbol" w:hint="default"/>
      </w:rPr>
    </w:lvl>
    <w:lvl w:ilvl="4" w:tplc="1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cs="Wingdings" w:hint="default"/>
      </w:rPr>
    </w:lvl>
    <w:lvl w:ilvl="6" w:tplc="1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cs="Symbol" w:hint="default"/>
      </w:rPr>
    </w:lvl>
    <w:lvl w:ilvl="7" w:tplc="1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F191E00"/>
    <w:multiLevelType w:val="hybridMultilevel"/>
    <w:tmpl w:val="174E62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99225BF"/>
    <w:multiLevelType w:val="hybridMultilevel"/>
    <w:tmpl w:val="9C8C54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F5F6BE5"/>
    <w:multiLevelType w:val="hybridMultilevel"/>
    <w:tmpl w:val="E962E8C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7A70A47"/>
    <w:multiLevelType w:val="hybridMultilevel"/>
    <w:tmpl w:val="D1A4145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378"/>
    <w:rsid w:val="0002482E"/>
    <w:rsid w:val="00050324"/>
    <w:rsid w:val="000A0150"/>
    <w:rsid w:val="000E63C9"/>
    <w:rsid w:val="00130E9D"/>
    <w:rsid w:val="00147B5A"/>
    <w:rsid w:val="00150A6D"/>
    <w:rsid w:val="00185B35"/>
    <w:rsid w:val="00197D53"/>
    <w:rsid w:val="001A0CE7"/>
    <w:rsid w:val="001C6715"/>
    <w:rsid w:val="001F2BC8"/>
    <w:rsid w:val="001F5F6B"/>
    <w:rsid w:val="00211542"/>
    <w:rsid w:val="00243EBC"/>
    <w:rsid w:val="00246A35"/>
    <w:rsid w:val="00246DFC"/>
    <w:rsid w:val="00284348"/>
    <w:rsid w:val="00285E6A"/>
    <w:rsid w:val="002F51F5"/>
    <w:rsid w:val="00312137"/>
    <w:rsid w:val="00330359"/>
    <w:rsid w:val="0033762F"/>
    <w:rsid w:val="00366C7E"/>
    <w:rsid w:val="00367910"/>
    <w:rsid w:val="00384EA3"/>
    <w:rsid w:val="003A39A1"/>
    <w:rsid w:val="003C2191"/>
    <w:rsid w:val="003C293B"/>
    <w:rsid w:val="003D3863"/>
    <w:rsid w:val="003F7E0A"/>
    <w:rsid w:val="004110DE"/>
    <w:rsid w:val="0044085A"/>
    <w:rsid w:val="004A0F32"/>
    <w:rsid w:val="004B21A5"/>
    <w:rsid w:val="005037F0"/>
    <w:rsid w:val="00516A86"/>
    <w:rsid w:val="005275F6"/>
    <w:rsid w:val="00535CAE"/>
    <w:rsid w:val="00572102"/>
    <w:rsid w:val="005F1BB0"/>
    <w:rsid w:val="00656C4D"/>
    <w:rsid w:val="00677AD1"/>
    <w:rsid w:val="006E5716"/>
    <w:rsid w:val="007302B3"/>
    <w:rsid w:val="00730733"/>
    <w:rsid w:val="00730E3A"/>
    <w:rsid w:val="00736AAF"/>
    <w:rsid w:val="00765B2A"/>
    <w:rsid w:val="00783A34"/>
    <w:rsid w:val="007C6B52"/>
    <w:rsid w:val="007D16C5"/>
    <w:rsid w:val="00830C64"/>
    <w:rsid w:val="00862FE4"/>
    <w:rsid w:val="0086389A"/>
    <w:rsid w:val="0087605E"/>
    <w:rsid w:val="008838A0"/>
    <w:rsid w:val="008B13C3"/>
    <w:rsid w:val="008B1FEE"/>
    <w:rsid w:val="008E6450"/>
    <w:rsid w:val="008F00F5"/>
    <w:rsid w:val="00903C32"/>
    <w:rsid w:val="00916B16"/>
    <w:rsid w:val="009173B9"/>
    <w:rsid w:val="0093335D"/>
    <w:rsid w:val="0093613E"/>
    <w:rsid w:val="00943026"/>
    <w:rsid w:val="00966B81"/>
    <w:rsid w:val="009C7720"/>
    <w:rsid w:val="00A23AFA"/>
    <w:rsid w:val="00A31B3E"/>
    <w:rsid w:val="00A532F3"/>
    <w:rsid w:val="00A63931"/>
    <w:rsid w:val="00A8489E"/>
    <w:rsid w:val="00AC29F3"/>
    <w:rsid w:val="00B04BCF"/>
    <w:rsid w:val="00B231E5"/>
    <w:rsid w:val="00B40DBC"/>
    <w:rsid w:val="00B613FC"/>
    <w:rsid w:val="00C02B87"/>
    <w:rsid w:val="00C07D63"/>
    <w:rsid w:val="00C4086D"/>
    <w:rsid w:val="00CA1896"/>
    <w:rsid w:val="00CB5B28"/>
    <w:rsid w:val="00CF5371"/>
    <w:rsid w:val="00D01AC1"/>
    <w:rsid w:val="00D0323A"/>
    <w:rsid w:val="00D0559F"/>
    <w:rsid w:val="00D077E9"/>
    <w:rsid w:val="00D42CB7"/>
    <w:rsid w:val="00D469CC"/>
    <w:rsid w:val="00D5413D"/>
    <w:rsid w:val="00D570A9"/>
    <w:rsid w:val="00D70D02"/>
    <w:rsid w:val="00D770C7"/>
    <w:rsid w:val="00D86945"/>
    <w:rsid w:val="00D90290"/>
    <w:rsid w:val="00DB5D40"/>
    <w:rsid w:val="00DD152F"/>
    <w:rsid w:val="00DE213F"/>
    <w:rsid w:val="00DF027C"/>
    <w:rsid w:val="00E00A32"/>
    <w:rsid w:val="00E22ACD"/>
    <w:rsid w:val="00E32B5C"/>
    <w:rsid w:val="00E57378"/>
    <w:rsid w:val="00E620B0"/>
    <w:rsid w:val="00E67AFA"/>
    <w:rsid w:val="00E81B40"/>
    <w:rsid w:val="00EF369B"/>
    <w:rsid w:val="00EF555B"/>
    <w:rsid w:val="00F01BEE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0DF086"/>
  <w15:docId w15:val="{1934B372-1865-43B8-8376-1C528C13B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8F00F5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C293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C293B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7D5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07D63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gamblersbet.com/encyclopedia/rules-durak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fif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astasiia\AppData\Local\Microsoft\Office\16.0\DTS\en-US%7bEDD30829-2F1D-4450-B82C-F8E86CD4AD91%7d\%7b4000638D-513C-4333-A367-518939AE6820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7F42679FDCD49D9A0F4BB380597CC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1CEEDA-5851-4C1D-8535-DAAE8A62DE6B}"/>
      </w:docPartPr>
      <w:docPartBody>
        <w:p w:rsidR="00000000" w:rsidRDefault="00902526">
          <w:pPr>
            <w:pStyle w:val="E7F42679FDCD49D9A0F4BB380597CCE3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April 10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F3F9BB9491044B1B8841D7248EA371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43F82F-D3E1-4932-A64F-2AFEBB405EAF}"/>
      </w:docPartPr>
      <w:docPartBody>
        <w:p w:rsidR="00000000" w:rsidRDefault="00902526">
          <w:pPr>
            <w:pStyle w:val="F3F9BB9491044B1B8841D7248EA3718A"/>
          </w:pPr>
          <w:r>
            <w:t>COMPANY NAME</w:t>
          </w:r>
        </w:p>
      </w:docPartBody>
    </w:docPart>
    <w:docPart>
      <w:docPartPr>
        <w:name w:val="D5B8D98305DB42D2A20A3EE347A856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5FFE36-48DD-4741-8580-C3C4106D0A30}"/>
      </w:docPartPr>
      <w:docPartBody>
        <w:p w:rsidR="00000000" w:rsidRDefault="00902526">
          <w:pPr>
            <w:pStyle w:val="D5B8D98305DB42D2A20A3EE347A8560C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526"/>
    <w:rsid w:val="00902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n-US" w:eastAsia="en-US"/>
    </w:rPr>
  </w:style>
  <w:style w:type="paragraph" w:customStyle="1" w:styleId="E7F42679FDCD49D9A0F4BB380597CCE3">
    <w:name w:val="E7F42679FDCD49D9A0F4BB380597CCE3"/>
  </w:style>
  <w:style w:type="paragraph" w:customStyle="1" w:styleId="F3F9BB9491044B1B8841D7248EA3718A">
    <w:name w:val="F3F9BB9491044B1B8841D7248EA3718A"/>
  </w:style>
  <w:style w:type="paragraph" w:customStyle="1" w:styleId="D5B8D98305DB42D2A20A3EE347A8560C">
    <w:name w:val="D5B8D98305DB42D2A20A3EE347A8560C"/>
  </w:style>
  <w:style w:type="paragraph" w:customStyle="1" w:styleId="53D5F2485E534E619037E977AA846BE1">
    <w:name w:val="53D5F2485E534E619037E977AA846BE1"/>
  </w:style>
  <w:style w:type="paragraph" w:customStyle="1" w:styleId="72B298D4FD6C404D8E2EAE62D66D8427">
    <w:name w:val="72B298D4FD6C404D8E2EAE62D66D8427"/>
  </w:style>
  <w:style w:type="paragraph" w:customStyle="1" w:styleId="605D0196435E4E01A0BC6F1443325148">
    <w:name w:val="605D0196435E4E01A0BC6F1443325148"/>
  </w:style>
  <w:style w:type="paragraph" w:customStyle="1" w:styleId="D805304C9D284F0ABCB19FF707942CCF">
    <w:name w:val="D805304C9D284F0ABCB19FF707942CCF"/>
  </w:style>
  <w:style w:type="paragraph" w:customStyle="1" w:styleId="FA718C148DB343309734774069590506">
    <w:name w:val="FA718C148DB34330973477406959050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Anastasiia Kononirenko
                         Andrew Rocha
                         Harry Palmer
                         Natan Colavite Dellagiustina
Professor:      Thom MacDonald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2FECC8E-7749-42B5-B276-8562DE93DF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{4000638D-513C-4333-A367-518939AE6820}tf16392850.dotx</Template>
  <TotalTime>309</TotalTime>
  <Pages>1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Anastasiia</dc:creator>
  <cp:keywords/>
  <cp:lastModifiedBy>Anastasiia Kononirenko</cp:lastModifiedBy>
  <cp:revision>19</cp:revision>
  <cp:lastPrinted>2006-08-01T17:47:00Z</cp:lastPrinted>
  <dcterms:created xsi:type="dcterms:W3CDTF">2020-04-10T23:31:00Z</dcterms:created>
  <dcterms:modified xsi:type="dcterms:W3CDTF">2020-04-11T04:55:00Z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